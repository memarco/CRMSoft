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D45BB" w14:textId="77777777" w:rsidR="00282B5F" w:rsidRPr="00282B5F" w:rsidRDefault="00282B5F" w:rsidP="00282B5F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Lynda HAMADACHE</w:t>
      </w:r>
    </w:p>
    <w:p w14:paraId="71990141" w14:textId="77777777" w:rsidR="00282B5F" w:rsidRPr="00282B5F" w:rsidRDefault="00282B5F" w:rsidP="00282B5F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05 Quai Blanqui</w:t>
      </w:r>
    </w:p>
    <w:p w14:paraId="15D21127" w14:textId="77777777" w:rsidR="00282B5F" w:rsidRDefault="00282B5F" w:rsidP="00282B5F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94140 Alfort-ville</w:t>
      </w:r>
    </w:p>
    <w:p w14:paraId="36E8C66E" w14:textId="77777777" w:rsidR="00282B5F" w:rsidRPr="00282B5F" w:rsidRDefault="00282B5F" w:rsidP="00282B5F">
      <w:pPr>
        <w:spacing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</w:p>
    <w:p w14:paraId="1B114BD2" w14:textId="77777777" w:rsidR="00282B5F" w:rsidRDefault="00282B5F" w:rsidP="00282B5F">
      <w:pPr>
        <w:spacing w:line="360" w:lineRule="auto"/>
        <w:jc w:val="right"/>
        <w:rPr>
          <w:rFonts w:ascii="Times New Roman" w:hAnsi="Times New Roman" w:cs="Times New Roman"/>
          <w:b/>
          <w:i/>
          <w:color w:val="333333"/>
          <w:sz w:val="24"/>
          <w:szCs w:val="28"/>
          <w:u w:val="single"/>
          <w:shd w:val="clear" w:color="auto" w:fill="FFFFFF"/>
        </w:rPr>
      </w:pPr>
      <w:r w:rsidRPr="00282B5F">
        <w:rPr>
          <w:rFonts w:ascii="Times New Roman" w:hAnsi="Times New Roman" w:cs="Times New Roman"/>
          <w:b/>
          <w:i/>
          <w:color w:val="333333"/>
          <w:sz w:val="24"/>
          <w:szCs w:val="28"/>
          <w:u w:val="single"/>
          <w:shd w:val="clear" w:color="auto" w:fill="FFFFFF"/>
        </w:rPr>
        <w:t>Alfort-ville, le 13 novembre 2019</w:t>
      </w:r>
    </w:p>
    <w:p w14:paraId="01967350" w14:textId="77777777" w:rsidR="00282B5F" w:rsidRPr="00282B5F" w:rsidRDefault="00282B5F" w:rsidP="00282B5F">
      <w:pPr>
        <w:spacing w:line="360" w:lineRule="auto"/>
        <w:jc w:val="right"/>
        <w:rPr>
          <w:rFonts w:ascii="Times New Roman" w:hAnsi="Times New Roman" w:cs="Times New Roman"/>
          <w:b/>
          <w:i/>
          <w:color w:val="333333"/>
          <w:sz w:val="24"/>
          <w:szCs w:val="28"/>
          <w:u w:val="single"/>
          <w:shd w:val="clear" w:color="auto" w:fill="FFFFFF"/>
        </w:rPr>
      </w:pPr>
    </w:p>
    <w:p w14:paraId="03D26423" w14:textId="77777777" w:rsidR="00282B5F" w:rsidRDefault="00282B5F" w:rsidP="00282B5F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b/>
          <w:color w:val="333333"/>
          <w:sz w:val="24"/>
          <w:szCs w:val="28"/>
          <w:u w:val="single"/>
          <w:shd w:val="clear" w:color="auto" w:fill="FFFFFF"/>
        </w:rPr>
        <w:t>Objet :</w:t>
      </w:r>
      <w:r w:rsidRPr="00282B5F"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 xml:space="preserve"> Certificat de résidence algérien « salarié »</w:t>
      </w:r>
    </w:p>
    <w:p w14:paraId="39583C4D" w14:textId="77777777" w:rsidR="00282B5F" w:rsidRDefault="00282B5F" w:rsidP="00282B5F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</w:p>
    <w:p w14:paraId="090E340B" w14:textId="77777777" w:rsidR="00282B5F" w:rsidRPr="00282B5F" w:rsidRDefault="00282B5F" w:rsidP="00282B5F">
      <w:pPr>
        <w:spacing w:line="360" w:lineRule="auto"/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zCs w:val="28"/>
          <w:shd w:val="clear" w:color="auto" w:fill="FFFFFF"/>
        </w:rPr>
        <w:t>Madame, Monsieur,</w:t>
      </w:r>
    </w:p>
    <w:p w14:paraId="00EF4AF7" w14:textId="77777777" w:rsidR="00282B5F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Par la présente, j’ai l’honneur de vous solliciter pour l’obtention d’une carte de résiden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ce algérien salarié.</w:t>
      </w:r>
    </w:p>
    <w:p w14:paraId="771B8559" w14:textId="77777777" w:rsidR="00282B5F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Arrivée en 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France depuis le 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</w:t>
      </w:r>
      <w:r w:rsidRPr="00282B5F">
        <w:rPr>
          <w:rStyle w:val="lev"/>
          <w:rFonts w:ascii="Times New Roman" w:hAnsi="Times New Roman" w:cs="Times New Roman"/>
          <w:color w:val="FF0000"/>
          <w:sz w:val="24"/>
          <w:szCs w:val="28"/>
          <w:bdr w:val="none" w:sz="0" w:space="0" w:color="auto" w:frame="1"/>
        </w:rPr>
        <w:t>(tu mets la date de ton arrivée en France)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 pour suivre un cursus d’ingénieure en Systèmes d’information, j’ai réussis avec succès à cette formation et suis diplômée Ingénieure Système d’information depuis Septembre 2019. </w:t>
      </w:r>
    </w:p>
    <w:p w14:paraId="75D79A32" w14:textId="77777777" w:rsidR="00282B5F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T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 xml:space="preserve">itulaire d’une carte de séjour </w:t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étudiant depuis mon arrivée en France, je suis dans l’obligation de vous solliciter pour le besoin cité en objet car j’ai pu obtenir une promesse d’embauche à la Société Générale, entreprise où j’ai effectuée mon stage de fin d’étude.</w:t>
      </w:r>
    </w:p>
    <w:p w14:paraId="6B436713" w14:textId="77777777" w:rsidR="00282B5F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Afin que vous puissiez examiner mon cas en toute connaissance de cause, vous trouverez, en pièces jointes à ce courrier, les documents suivants : </w:t>
      </w:r>
    </w:p>
    <w:p w14:paraId="13D627EF" w14:textId="77777777" w:rsidR="00282B5F" w:rsidRPr="00282B5F" w:rsidRDefault="00282B5F" w:rsidP="00282B5F">
      <w:pPr>
        <w:spacing w:line="360" w:lineRule="auto"/>
        <w:jc w:val="both"/>
        <w:rPr>
          <w:rStyle w:val="lev"/>
          <w:rFonts w:ascii="Times New Roman" w:hAnsi="Times New Roman" w:cs="Times New Roman"/>
          <w:color w:val="FF0000"/>
          <w:sz w:val="24"/>
          <w:szCs w:val="28"/>
          <w:bdr w:val="none" w:sz="0" w:space="0" w:color="auto" w:frame="1"/>
          <w:shd w:val="clear" w:color="auto" w:fill="FFFFFF"/>
        </w:rPr>
      </w:pPr>
      <w:r w:rsidRPr="00282B5F">
        <w:rPr>
          <w:rStyle w:val="lev"/>
          <w:rFonts w:ascii="Times New Roman" w:hAnsi="Times New Roman" w:cs="Times New Roman"/>
          <w:color w:val="FF0000"/>
          <w:sz w:val="24"/>
          <w:szCs w:val="28"/>
          <w:bdr w:val="none" w:sz="0" w:space="0" w:color="auto" w:frame="1"/>
          <w:shd w:val="clear" w:color="auto" w:fill="FFFFFF"/>
        </w:rPr>
        <w:t>(Tu cites les pièces que tu rajoutes à ton dossier (relevée de notes, attestation de réussite et promesse d’embauche)</w:t>
      </w:r>
    </w:p>
    <w:p w14:paraId="19C6C22F" w14:textId="77777777" w:rsidR="00F03B59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 w:rsidRPr="00282B5F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En outre, je me tiendrai à votre disposition pour tous renseignements complémentaires. </w:t>
      </w:r>
      <w:r w:rsidRPr="00282B5F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282B5F">
        <w:rPr>
          <w:rFonts w:ascii="Times New Roman" w:hAnsi="Times New Roman" w:cs="Times New Roman"/>
          <w:color w:val="333333"/>
          <w:sz w:val="24"/>
          <w:szCs w:val="28"/>
        </w:rPr>
        <w:br/>
      </w:r>
      <w:r w:rsidRPr="00282B5F"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  <w:t>Dans l’espoir de l’aboutissement de cette démarche, je vous prie d’agréer, Madame / Monsieur le Préfet, l’expression de mes salutations respectueuses.</w:t>
      </w:r>
    </w:p>
    <w:p w14:paraId="79144E0D" w14:textId="77777777" w:rsidR="00282B5F" w:rsidRPr="00282B5F" w:rsidRDefault="00282B5F" w:rsidP="00282B5F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B0345C8" w14:textId="77777777" w:rsidR="00282B5F" w:rsidRPr="00282B5F" w:rsidRDefault="00282B5F" w:rsidP="00282B5F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282B5F">
        <w:rPr>
          <w:rFonts w:ascii="Times New Roman" w:hAnsi="Times New Roman" w:cs="Times New Roman"/>
          <w:sz w:val="24"/>
          <w:szCs w:val="28"/>
        </w:rPr>
        <w:t>Lynda</w:t>
      </w:r>
      <w:bookmarkStart w:id="0" w:name="_GoBack"/>
      <w:bookmarkEnd w:id="0"/>
      <w:r w:rsidRPr="00282B5F">
        <w:rPr>
          <w:rFonts w:ascii="Times New Roman" w:hAnsi="Times New Roman" w:cs="Times New Roman"/>
          <w:sz w:val="24"/>
          <w:szCs w:val="28"/>
        </w:rPr>
        <w:t xml:space="preserve"> HAMADACHE</w:t>
      </w:r>
    </w:p>
    <w:sectPr w:rsidR="00282B5F" w:rsidRPr="00282B5F" w:rsidSect="00282B5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5F"/>
    <w:rsid w:val="00282B5F"/>
    <w:rsid w:val="006536B9"/>
    <w:rsid w:val="00A2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5FD6"/>
  <w15:chartTrackingRefBased/>
  <w15:docId w15:val="{BFCBF876-FD75-49FB-9F08-CB393FFE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82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1A22969D4DE4E847CEFC35EF13E31" ma:contentTypeVersion="7" ma:contentTypeDescription="Create a new document." ma:contentTypeScope="" ma:versionID="b1390b7cabd4c350d6d66481856ab962">
  <xsd:schema xmlns:xsd="http://www.w3.org/2001/XMLSchema" xmlns:xs="http://www.w3.org/2001/XMLSchema" xmlns:p="http://schemas.microsoft.com/office/2006/metadata/properties" xmlns:ns3="2eb6a9aa-df8a-440b-8966-8a27862ba996" targetNamespace="http://schemas.microsoft.com/office/2006/metadata/properties" ma:root="true" ma:fieldsID="0060d1ab89ae55381799146a12da572a" ns3:_="">
    <xsd:import namespace="2eb6a9aa-df8a-440b-8966-8a27862ba9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6a9aa-df8a-440b-8966-8a27862ba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F479C2-1229-40F7-958B-1FCEBEC58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6a9aa-df8a-440b-8966-8a27862ba9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44C412-6438-41E7-894F-7F6A05ACBD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28DE1-B595-43E1-B202-53E4D690E6D4}">
  <ds:schemaRefs>
    <ds:schemaRef ds:uri="http://purl.org/dc/terms/"/>
    <ds:schemaRef ds:uri="http://schemas.microsoft.com/office/2006/documentManagement/types"/>
    <ds:schemaRef ds:uri="2eb6a9aa-df8a-440b-8966-8a27862ba99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21BC3809.dotm</Template>
  <TotalTime>9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MEFOUNG EFONTSE</dc:creator>
  <cp:keywords/>
  <dc:description/>
  <cp:lastModifiedBy>MARC MEFOUNG EFONTSE</cp:lastModifiedBy>
  <cp:revision>1</cp:revision>
  <dcterms:created xsi:type="dcterms:W3CDTF">2019-11-13T17:58:00Z</dcterms:created>
  <dcterms:modified xsi:type="dcterms:W3CDTF">2019-11-13T18:07:00Z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0x010100C2F1A22969D4DE4E847CEFC35EF13E31</vt:lpwstr>
  </property>
</Properties>
</file>